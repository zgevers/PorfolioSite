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right" w:tblpY="521"/>
        <w:tblW w:w="7217" w:type="dxa"/>
        <w:tblLayout w:type="fixed"/>
        <w:tblLook w:val="0000" w:firstRow="0" w:lastRow="0" w:firstColumn="0" w:lastColumn="0" w:noHBand="0" w:noVBand="0"/>
      </w:tblPr>
      <w:tblGrid>
        <w:gridCol w:w="3492"/>
        <w:gridCol w:w="3725"/>
      </w:tblGrid>
      <w:tr w:rsidR="00D97C48" w:rsidRPr="003A35D6" w:rsidTr="00D97C48">
        <w:trPr>
          <w:trHeight w:val="617"/>
        </w:trPr>
        <w:tc>
          <w:tcPr>
            <w:tcW w:w="3492" w:type="dxa"/>
            <w:shd w:val="clear" w:color="auto" w:fill="auto"/>
          </w:tcPr>
          <w:p w:rsidR="00D97C48" w:rsidRPr="003A35D6" w:rsidRDefault="00D97C48" w:rsidP="00D97C48">
            <w:r w:rsidRPr="003A35D6">
              <w:t xml:space="preserve">114 Mayfair Lane </w:t>
            </w:r>
          </w:p>
          <w:p w:rsidR="00D97C48" w:rsidRDefault="00D97C48" w:rsidP="00D97C48">
            <w:r w:rsidRPr="003A35D6">
              <w:t>Mount Laurel, New Jersey 08054</w:t>
            </w:r>
          </w:p>
          <w:p w:rsidR="00D97C48" w:rsidRPr="003A35D6" w:rsidRDefault="00D97C48" w:rsidP="00D97C48">
            <w:r>
              <w:rPr>
                <w:rStyle w:val="Hyperlink"/>
              </w:rPr>
              <w:t>Personal Site: zgevers.com</w:t>
            </w:r>
          </w:p>
        </w:tc>
        <w:tc>
          <w:tcPr>
            <w:tcW w:w="3725" w:type="dxa"/>
            <w:shd w:val="clear" w:color="auto" w:fill="auto"/>
          </w:tcPr>
          <w:p w:rsidR="00D97C48" w:rsidRPr="003A35D6" w:rsidRDefault="00D97C48" w:rsidP="00D97C48">
            <w:r w:rsidRPr="003A35D6">
              <w:t>856-</w:t>
            </w:r>
            <w:r>
              <w:t>296</w:t>
            </w:r>
            <w:r w:rsidRPr="003A35D6">
              <w:t>-</w:t>
            </w:r>
            <w:r>
              <w:t>5527</w:t>
            </w:r>
          </w:p>
          <w:p w:rsidR="00D97C48" w:rsidRDefault="00C14F29" w:rsidP="00D97C48">
            <w:pPr>
              <w:rPr>
                <w:rStyle w:val="Hyperlink"/>
              </w:rPr>
            </w:pPr>
            <w:hyperlink r:id="rId6" w:history="1">
              <w:r w:rsidR="00D97C48" w:rsidRPr="00BF6440">
                <w:rPr>
                  <w:rStyle w:val="Hyperlink"/>
                </w:rPr>
                <w:t>zachary.gevers@gmail.com</w:t>
              </w:r>
            </w:hyperlink>
          </w:p>
          <w:p w:rsidR="00D97C48" w:rsidRPr="001A04A5" w:rsidRDefault="00C14F29" w:rsidP="00D97C48">
            <w:r>
              <w:t>Skype ID: z</w:t>
            </w:r>
            <w:bookmarkStart w:id="0" w:name="_GoBack"/>
            <w:bookmarkEnd w:id="0"/>
            <w:r>
              <w:t>achary.gevers</w:t>
            </w:r>
          </w:p>
        </w:tc>
      </w:tr>
    </w:tbl>
    <w:p w:rsidR="00B10C10" w:rsidRPr="00DC18F7" w:rsidRDefault="00A20E45" w:rsidP="00B10C10">
      <w:pPr>
        <w:rPr>
          <w:rFonts w:ascii="Times New Roman" w:hAnsi="Times New Roman"/>
          <w:b/>
          <w:sz w:val="40"/>
          <w:szCs w:val="40"/>
          <w:u w:val="single"/>
        </w:rPr>
      </w:pPr>
      <w:r w:rsidRPr="00DC18F7">
        <w:rPr>
          <w:rFonts w:ascii="Times New Roman" w:hAnsi="Times New Roman"/>
          <w:b/>
          <w:sz w:val="40"/>
          <w:szCs w:val="40"/>
          <w:u w:val="single"/>
        </w:rPr>
        <w:t xml:space="preserve">Zachary </w:t>
      </w:r>
      <w:proofErr w:type="spellStart"/>
      <w:r w:rsidRPr="00DC18F7">
        <w:rPr>
          <w:rFonts w:ascii="Times New Roman" w:hAnsi="Times New Roman"/>
          <w:b/>
          <w:sz w:val="40"/>
          <w:szCs w:val="40"/>
          <w:u w:val="single"/>
        </w:rPr>
        <w:t>Gevers</w:t>
      </w:r>
      <w:proofErr w:type="spellEnd"/>
    </w:p>
    <w:tbl>
      <w:tblPr>
        <w:tblpPr w:leftFromText="180" w:rightFromText="180" w:vertAnchor="page" w:horzAnchor="margin" w:tblpY="1401"/>
        <w:tblW w:w="0" w:type="auto"/>
        <w:tblLayout w:type="fixed"/>
        <w:tblLook w:val="0000" w:firstRow="0" w:lastRow="0" w:firstColumn="0" w:lastColumn="0" w:noHBand="0" w:noVBand="0"/>
      </w:tblPr>
      <w:tblGrid>
        <w:gridCol w:w="2303"/>
        <w:gridCol w:w="8656"/>
      </w:tblGrid>
      <w:tr w:rsidR="00DC18F7" w:rsidRPr="003A35D6" w:rsidTr="00DC18F7">
        <w:trPr>
          <w:trHeight w:val="449"/>
        </w:trPr>
        <w:tc>
          <w:tcPr>
            <w:tcW w:w="2303" w:type="dxa"/>
            <w:shd w:val="clear" w:color="auto" w:fill="auto"/>
          </w:tcPr>
          <w:p w:rsidR="00DC18F7" w:rsidRPr="003A35D6" w:rsidRDefault="00DC18F7" w:rsidP="00DC18F7">
            <w:r w:rsidRPr="003A35D6">
              <w:t>Objective</w:t>
            </w:r>
          </w:p>
        </w:tc>
        <w:tc>
          <w:tcPr>
            <w:tcW w:w="8656" w:type="dxa"/>
            <w:shd w:val="clear" w:color="auto" w:fill="auto"/>
          </w:tcPr>
          <w:p w:rsidR="00DC18F7" w:rsidRPr="003A35D6" w:rsidRDefault="00DC18F7" w:rsidP="00DC18F7">
            <w:r w:rsidRPr="00E41D56">
              <w:t>To come up with innovative ideas and concepts, that as</w:t>
            </w:r>
            <w:r>
              <w:t>sists the growth of the company and to assist in the implementation of said ideas and concepts.</w:t>
            </w:r>
          </w:p>
        </w:tc>
      </w:tr>
      <w:tr w:rsidR="00DC18F7" w:rsidRPr="003A35D6" w:rsidTr="00DC18F7">
        <w:trPr>
          <w:trHeight w:val="4409"/>
        </w:trPr>
        <w:tc>
          <w:tcPr>
            <w:tcW w:w="2303" w:type="dxa"/>
            <w:shd w:val="clear" w:color="auto" w:fill="auto"/>
          </w:tcPr>
          <w:p w:rsidR="00DC18F7" w:rsidRDefault="00DC18F7" w:rsidP="00DC18F7">
            <w:r>
              <w:t>-------------------------------</w:t>
            </w:r>
          </w:p>
          <w:p w:rsidR="00DC18F7" w:rsidRPr="00FD315A" w:rsidRDefault="00DC18F7" w:rsidP="00DC18F7">
            <w:r>
              <w:t>Relevant Skills</w:t>
            </w:r>
          </w:p>
        </w:tc>
        <w:tc>
          <w:tcPr>
            <w:tcW w:w="8656" w:type="dxa"/>
            <w:shd w:val="clear" w:color="auto" w:fill="auto"/>
          </w:tcPr>
          <w:p w:rsidR="00DC18F7" w:rsidRDefault="00DC18F7" w:rsidP="00DC18F7">
            <w:r>
              <w:t>------------------------------------------------------------------------------------------------------------------------------</w:t>
            </w:r>
          </w:p>
          <w:p w:rsidR="00DC18F7" w:rsidRDefault="00DC18F7" w:rsidP="00DC18F7">
            <w:r>
              <w:t>Proficient knowledge of 3D Modeling and Animation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AutoDesk</w:t>
            </w:r>
            <w:proofErr w:type="spellEnd"/>
            <w:r>
              <w:t xml:space="preserve"> Maya (Including Mental Ray)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Mudbox</w:t>
            </w:r>
            <w:proofErr w:type="spellEnd"/>
            <w:r>
              <w:t xml:space="preserve"> 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Sculptris</w:t>
            </w:r>
            <w:proofErr w:type="spellEnd"/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 xml:space="preserve">3Ds Max 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 xml:space="preserve">Blender 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>Unity Game Engine</w:t>
            </w:r>
          </w:p>
          <w:p w:rsidR="00DC18F7" w:rsidRDefault="00DC18F7" w:rsidP="00DC18F7">
            <w:pPr>
              <w:pStyle w:val="ListParagraph"/>
            </w:pPr>
          </w:p>
          <w:p w:rsidR="00DC18F7" w:rsidRDefault="00DC18F7" w:rsidP="00DC18F7">
            <w:r>
              <w:t>Proficient in Web Languages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>HTML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>CSS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>PHP</w:t>
            </w:r>
          </w:p>
          <w:p w:rsidR="00DC18F7" w:rsidRDefault="00DC18F7" w:rsidP="00DC18F7">
            <w:pPr>
              <w:pStyle w:val="ListParagraph"/>
            </w:pPr>
          </w:p>
          <w:p w:rsidR="00DC18F7" w:rsidRDefault="00DC18F7" w:rsidP="00DC18F7">
            <w:r>
              <w:t>Knowledge of Other Programming Languages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7"/>
              </w:numPr>
            </w:pPr>
            <w:r>
              <w:t>Java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7"/>
              </w:numPr>
            </w:pPr>
            <w:r>
              <w:t>Processing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7"/>
              </w:numPr>
            </w:pPr>
            <w:r>
              <w:t xml:space="preserve">Unity Game Engine </w:t>
            </w:r>
          </w:p>
          <w:p w:rsidR="00DC18F7" w:rsidRDefault="00DC18F7" w:rsidP="00DC18F7">
            <w:pPr>
              <w:pStyle w:val="ListParagraph"/>
            </w:pPr>
          </w:p>
          <w:p w:rsidR="00DC18F7" w:rsidRDefault="00DC18F7" w:rsidP="00DC18F7">
            <w:r>
              <w:t>Proficient in Computer repair and Networking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4"/>
              </w:numPr>
            </w:pPr>
            <w:r>
              <w:t>A+ Certification</w:t>
            </w:r>
          </w:p>
          <w:p w:rsidR="00DC18F7" w:rsidRDefault="00DC18F7" w:rsidP="00DC18F7">
            <w:pPr>
              <w:pStyle w:val="ListParagraph"/>
            </w:pPr>
          </w:p>
          <w:p w:rsidR="00DC18F7" w:rsidRPr="003A35D6" w:rsidRDefault="001131AE" w:rsidP="00DC18F7">
            <w:r>
              <w:t>K</w:t>
            </w:r>
            <w:r w:rsidR="00DC18F7">
              <w:t>nowledge of Russian Language</w:t>
            </w:r>
          </w:p>
        </w:tc>
      </w:tr>
      <w:tr w:rsidR="00DC18F7" w:rsidRPr="003A35D6" w:rsidTr="00DC18F7">
        <w:trPr>
          <w:trHeight w:val="3590"/>
        </w:trPr>
        <w:tc>
          <w:tcPr>
            <w:tcW w:w="2303" w:type="dxa"/>
            <w:shd w:val="clear" w:color="auto" w:fill="auto"/>
          </w:tcPr>
          <w:p w:rsidR="00DC18F7" w:rsidRDefault="00DC18F7" w:rsidP="00DC18F7">
            <w:r>
              <w:t>-------------------------------</w:t>
            </w:r>
          </w:p>
          <w:p w:rsidR="00DC18F7" w:rsidRDefault="00DC18F7" w:rsidP="00DC18F7">
            <w:r>
              <w:t>Paid Work E</w:t>
            </w:r>
            <w:r w:rsidRPr="003A35D6">
              <w:t>xperience</w:t>
            </w:r>
          </w:p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Default="00DC18F7" w:rsidP="00DC18F7"/>
          <w:p w:rsidR="00DC18F7" w:rsidRPr="003A35D6" w:rsidRDefault="00DC18F7" w:rsidP="00DC18F7">
            <w:r>
              <w:t>-------------------------------</w:t>
            </w:r>
          </w:p>
        </w:tc>
        <w:tc>
          <w:tcPr>
            <w:tcW w:w="8656" w:type="dxa"/>
            <w:shd w:val="clear" w:color="auto" w:fill="auto"/>
          </w:tcPr>
          <w:p w:rsidR="00DC18F7" w:rsidRDefault="00DC18F7" w:rsidP="00DC18F7">
            <w:r>
              <w:t>------------------------------------------------------------------------------------------------------------------------------</w:t>
            </w:r>
          </w:p>
          <w:p w:rsidR="00DC18F7" w:rsidRDefault="00DC18F7" w:rsidP="00DC18F7">
            <w:r>
              <w:t xml:space="preserve">November 2014 </w:t>
            </w:r>
            <w:r w:rsidRPr="007E5544">
              <w:t>–</w:t>
            </w:r>
            <w:r>
              <w:t xml:space="preserve"> </w:t>
            </w:r>
            <w:r w:rsidR="00B52DC7">
              <w:t>April 2015</w:t>
            </w:r>
          </w:p>
          <w:p w:rsidR="00DC18F7" w:rsidRDefault="00DC18F7" w:rsidP="00DC18F7">
            <w:pPr>
              <w:jc w:val="both"/>
            </w:pPr>
            <w:proofErr w:type="spellStart"/>
            <w:r>
              <w:rPr>
                <w:u w:val="single"/>
              </w:rPr>
              <w:t>Vcare</w:t>
            </w:r>
            <w:proofErr w:type="spellEnd"/>
            <w:r>
              <w:rPr>
                <w:u w:val="single"/>
              </w:rPr>
              <w:t xml:space="preserve"> Technology</w:t>
            </w:r>
            <w:r>
              <w:t xml:space="preserve">                                                    Mount Laurel, NJ</w:t>
            </w:r>
          </w:p>
          <w:p w:rsidR="00DC18F7" w:rsidRDefault="00DC18F7" w:rsidP="00DC18F7">
            <w:pPr>
              <w:jc w:val="both"/>
            </w:pPr>
            <w:r>
              <w:t>Customer Service Representative</w:t>
            </w:r>
          </w:p>
          <w:p w:rsidR="00DC18F7" w:rsidRDefault="00DC18F7" w:rsidP="00DC18F7"/>
          <w:p w:rsidR="00DC18F7" w:rsidRDefault="00DC18F7" w:rsidP="00DC18F7">
            <w:r>
              <w:t>July 2013 – November 2013</w:t>
            </w:r>
          </w:p>
          <w:p w:rsidR="00DC18F7" w:rsidRDefault="00DC18F7" w:rsidP="00DC18F7">
            <w:r w:rsidRPr="00A20E45">
              <w:rPr>
                <w:u w:val="single"/>
              </w:rPr>
              <w:t>YP Group</w:t>
            </w:r>
            <w:r w:rsidRPr="00A20E45">
              <w:t xml:space="preserve">                             </w:t>
            </w:r>
            <w:r>
              <w:t xml:space="preserve">                                      </w:t>
            </w:r>
            <w:r w:rsidRPr="00A20E45">
              <w:t xml:space="preserve"> </w:t>
            </w:r>
            <w:r>
              <w:t xml:space="preserve">          </w:t>
            </w:r>
            <w:r w:rsidRPr="00A20E45">
              <w:t>Iselin, NJ</w:t>
            </w:r>
          </w:p>
          <w:p w:rsidR="00DC18F7" w:rsidRPr="00A20E45" w:rsidRDefault="00DC18F7" w:rsidP="00DC18F7">
            <w:r>
              <w:t>Website Designer/Programmer</w:t>
            </w:r>
          </w:p>
          <w:p w:rsidR="00DC18F7" w:rsidRDefault="00DC18F7" w:rsidP="00DC18F7"/>
          <w:p w:rsidR="00DC18F7" w:rsidRPr="003A35D6" w:rsidRDefault="00DC18F7" w:rsidP="00DC18F7">
            <w:r w:rsidRPr="003A35D6">
              <w:t>August 2009 – November 2009</w:t>
            </w:r>
          </w:p>
          <w:p w:rsidR="00DC18F7" w:rsidRPr="003A35D6" w:rsidRDefault="00DC18F7" w:rsidP="00DC18F7">
            <w:r w:rsidRPr="00697878">
              <w:rPr>
                <w:u w:val="single"/>
              </w:rPr>
              <w:t>HMS Host Corporation</w:t>
            </w:r>
            <w:r w:rsidRPr="003A35D6">
              <w:t xml:space="preserve">                                  </w:t>
            </w:r>
            <w:r>
              <w:t xml:space="preserve">           </w:t>
            </w:r>
            <w:r w:rsidRPr="003A35D6">
              <w:t>Mount Laurel, NJ</w:t>
            </w:r>
          </w:p>
          <w:p w:rsidR="00DC18F7" w:rsidRPr="003A35D6" w:rsidRDefault="00DC18F7" w:rsidP="00DC18F7">
            <w:r>
              <w:t xml:space="preserve">NJ Turnpike </w:t>
            </w:r>
            <w:r w:rsidRPr="003A35D6">
              <w:t>rest</w:t>
            </w:r>
            <w:r>
              <w:t xml:space="preserve"> </w:t>
            </w:r>
            <w:r w:rsidRPr="003A35D6">
              <w:t>stop fast food server</w:t>
            </w:r>
          </w:p>
          <w:p w:rsidR="00DC18F7" w:rsidRDefault="00DC18F7" w:rsidP="00DC18F7"/>
          <w:p w:rsidR="00DC18F7" w:rsidRPr="003A35D6" w:rsidRDefault="00DC18F7" w:rsidP="00DC18F7">
            <w:r>
              <w:t xml:space="preserve">July </w:t>
            </w:r>
            <w:r w:rsidRPr="003A35D6">
              <w:t>2006</w:t>
            </w:r>
            <w:r>
              <w:t xml:space="preserve"> – September 2006</w:t>
            </w:r>
            <w:r w:rsidRPr="003A35D6">
              <w:t xml:space="preserve">                                                              </w:t>
            </w:r>
          </w:p>
          <w:p w:rsidR="00DC18F7" w:rsidRPr="003A35D6" w:rsidRDefault="00DC18F7" w:rsidP="00DC18F7">
            <w:r w:rsidRPr="00697878">
              <w:rPr>
                <w:u w:val="single"/>
              </w:rPr>
              <w:t>Robert Half International</w:t>
            </w:r>
            <w:r w:rsidRPr="003A35D6">
              <w:t xml:space="preserve">                               </w:t>
            </w:r>
            <w:r>
              <w:t xml:space="preserve">           </w:t>
            </w:r>
            <w:r w:rsidRPr="003A35D6">
              <w:t>Mount Laurel, NJ</w:t>
            </w:r>
          </w:p>
          <w:p w:rsidR="00DC18F7" w:rsidRPr="003A35D6" w:rsidRDefault="00DC18F7" w:rsidP="00DC18F7">
            <w:r w:rsidRPr="003A35D6">
              <w:t>IT temp employment</w:t>
            </w:r>
          </w:p>
          <w:p w:rsidR="00DC18F7" w:rsidRPr="003A35D6" w:rsidRDefault="00DC18F7" w:rsidP="00DC18F7">
            <w:r>
              <w:t>------------------------------------------------------------------------------------------------------------------------------</w:t>
            </w:r>
          </w:p>
        </w:tc>
      </w:tr>
      <w:tr w:rsidR="00DC18F7" w:rsidRPr="003A35D6" w:rsidTr="00DC18F7">
        <w:trPr>
          <w:trHeight w:val="2546"/>
        </w:trPr>
        <w:tc>
          <w:tcPr>
            <w:tcW w:w="2303" w:type="dxa"/>
            <w:shd w:val="clear" w:color="auto" w:fill="auto"/>
          </w:tcPr>
          <w:p w:rsidR="00DC18F7" w:rsidRPr="003A35D6" w:rsidRDefault="00DC18F7" w:rsidP="00DC18F7">
            <w:r w:rsidRPr="003A35D6">
              <w:t>Education</w:t>
            </w:r>
          </w:p>
        </w:tc>
        <w:tc>
          <w:tcPr>
            <w:tcW w:w="8656" w:type="dxa"/>
            <w:shd w:val="clear" w:color="auto" w:fill="auto"/>
          </w:tcPr>
          <w:p w:rsidR="00DC18F7" w:rsidRPr="003A35D6" w:rsidRDefault="00DC18F7" w:rsidP="00DC18F7">
            <w:r w:rsidRPr="003A35D6">
              <w:t>2010</w:t>
            </w:r>
            <w:r>
              <w:t xml:space="preserve"> </w:t>
            </w:r>
            <w:r w:rsidRPr="003A35D6">
              <w:t>-</w:t>
            </w:r>
            <w:r>
              <w:t xml:space="preserve"> 2014</w:t>
            </w:r>
          </w:p>
          <w:p w:rsidR="00DC18F7" w:rsidRPr="003A35D6" w:rsidRDefault="00DC18F7" w:rsidP="00DC18F7">
            <w:r w:rsidRPr="00536608">
              <w:rPr>
                <w:u w:val="single"/>
              </w:rPr>
              <w:t>The College of New Jersey</w:t>
            </w:r>
            <w:r w:rsidRPr="003A35D6">
              <w:t xml:space="preserve">                                       </w:t>
            </w:r>
            <w:r>
              <w:t xml:space="preserve">          </w:t>
            </w:r>
            <w:r w:rsidRPr="003A35D6">
              <w:t>Ewing, NJ</w:t>
            </w:r>
          </w:p>
          <w:p w:rsidR="00DC18F7" w:rsidRDefault="00DC18F7" w:rsidP="00DC18F7">
            <w:pPr>
              <w:rPr>
                <w:b/>
              </w:rPr>
            </w:pPr>
            <w:r>
              <w:rPr>
                <w:b/>
              </w:rPr>
              <w:t xml:space="preserve">Interactive Multimedia </w:t>
            </w:r>
            <w:r w:rsidRPr="00536608">
              <w:rPr>
                <w:b/>
              </w:rPr>
              <w:t>Major</w:t>
            </w:r>
          </w:p>
          <w:p w:rsidR="00DC18F7" w:rsidRDefault="00DC18F7" w:rsidP="00DC18F7">
            <w:pPr>
              <w:numPr>
                <w:ilvl w:val="0"/>
                <w:numId w:val="5"/>
              </w:numPr>
            </w:pPr>
            <w:r w:rsidRPr="00114C27">
              <w:t>Bachelor of Arts in Interactive Multimedia</w:t>
            </w:r>
          </w:p>
          <w:p w:rsidR="00DC18F7" w:rsidRPr="003A35D6" w:rsidRDefault="00DC18F7" w:rsidP="00DC18F7">
            <w:pPr>
              <w:ind w:left="720"/>
            </w:pPr>
          </w:p>
          <w:p w:rsidR="00DC18F7" w:rsidRPr="003A35D6" w:rsidRDefault="00DC18F7" w:rsidP="00DC18F7">
            <w:r w:rsidRPr="003A35D6">
              <w:t xml:space="preserve">2006 </w:t>
            </w:r>
            <w:r>
              <w:t>–</w:t>
            </w:r>
            <w:r w:rsidRPr="003A35D6">
              <w:t xml:space="preserve"> 2010</w:t>
            </w:r>
          </w:p>
          <w:p w:rsidR="00DC18F7" w:rsidRPr="003A35D6" w:rsidRDefault="00DC18F7" w:rsidP="00DC18F7">
            <w:r w:rsidRPr="00536608">
              <w:rPr>
                <w:u w:val="single"/>
              </w:rPr>
              <w:t>Burlington County Institute of Technology</w:t>
            </w:r>
            <w:r>
              <w:rPr>
                <w:u w:val="single"/>
              </w:rPr>
              <w:t xml:space="preserve"> H.S.</w:t>
            </w:r>
            <w:r w:rsidRPr="003A35D6">
              <w:t xml:space="preserve">     </w:t>
            </w:r>
            <w:r>
              <w:t xml:space="preserve">          </w:t>
            </w:r>
            <w:r w:rsidRPr="003A35D6">
              <w:t>Medford, NJ</w:t>
            </w:r>
            <w:r w:rsidRPr="003A35D6">
              <w:tab/>
            </w:r>
          </w:p>
          <w:p w:rsidR="00DC18F7" w:rsidRPr="00536608" w:rsidRDefault="00DC18F7" w:rsidP="00DC18F7">
            <w:pPr>
              <w:rPr>
                <w:b/>
              </w:rPr>
            </w:pPr>
            <w:r w:rsidRPr="00536608">
              <w:rPr>
                <w:b/>
              </w:rPr>
              <w:t>A+/Net+/Computer Science</w:t>
            </w:r>
          </w:p>
          <w:p w:rsidR="00DC18F7" w:rsidRPr="003A35D6" w:rsidRDefault="00DC18F7" w:rsidP="00DC18F7">
            <w:pPr>
              <w:pStyle w:val="ListParagraph"/>
              <w:numPr>
                <w:ilvl w:val="0"/>
                <w:numId w:val="6"/>
              </w:numPr>
            </w:pPr>
            <w:r>
              <w:t>A+ Certification</w:t>
            </w:r>
          </w:p>
          <w:p w:rsidR="00DC18F7" w:rsidRDefault="00DC18F7" w:rsidP="00DC18F7">
            <w:pPr>
              <w:pStyle w:val="ListParagraph"/>
              <w:numPr>
                <w:ilvl w:val="0"/>
                <w:numId w:val="6"/>
              </w:numPr>
            </w:pPr>
            <w:r w:rsidRPr="003A35D6">
              <w:t xml:space="preserve">IC3 Certification </w:t>
            </w:r>
          </w:p>
          <w:p w:rsidR="00DC18F7" w:rsidRPr="003A35D6" w:rsidRDefault="00DC18F7" w:rsidP="00DC18F7">
            <w:pPr>
              <w:pStyle w:val="ListParagraph"/>
              <w:numPr>
                <w:ilvl w:val="0"/>
                <w:numId w:val="6"/>
              </w:numPr>
            </w:pPr>
            <w:r w:rsidRPr="003A35D6">
              <w:t>Hig</w:t>
            </w:r>
            <w:r>
              <w:t xml:space="preserve">h School Diploma </w:t>
            </w:r>
          </w:p>
        </w:tc>
      </w:tr>
    </w:tbl>
    <w:p w:rsidR="00B10C10" w:rsidRPr="00536608" w:rsidRDefault="00B10C10" w:rsidP="00A20E45">
      <w:pPr>
        <w:rPr>
          <w:rFonts w:ascii="Times New Roman" w:hAnsi="Times New Roman"/>
          <w:b/>
          <w:sz w:val="28"/>
          <w:szCs w:val="28"/>
          <w:u w:val="single"/>
        </w:rPr>
      </w:pPr>
    </w:p>
    <w:sectPr w:rsidR="00B10C10" w:rsidRPr="00536608" w:rsidSect="00E433A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301"/>
    <w:multiLevelType w:val="hybridMultilevel"/>
    <w:tmpl w:val="8A72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1191"/>
    <w:multiLevelType w:val="hybridMultilevel"/>
    <w:tmpl w:val="32D2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77C77"/>
    <w:multiLevelType w:val="hybridMultilevel"/>
    <w:tmpl w:val="8A2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03E34"/>
    <w:multiLevelType w:val="multilevel"/>
    <w:tmpl w:val="174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>
    <w:nsid w:val="6929139A"/>
    <w:multiLevelType w:val="hybridMultilevel"/>
    <w:tmpl w:val="77B2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15152"/>
    <w:multiLevelType w:val="hybridMultilevel"/>
    <w:tmpl w:val="E030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</w:docVars>
  <w:rsids>
    <w:rsidRoot w:val="007A0154"/>
    <w:rsid w:val="00013BEA"/>
    <w:rsid w:val="00044151"/>
    <w:rsid w:val="000547B7"/>
    <w:rsid w:val="00093716"/>
    <w:rsid w:val="00094FBD"/>
    <w:rsid w:val="000950E6"/>
    <w:rsid w:val="000B43BF"/>
    <w:rsid w:val="000B74E6"/>
    <w:rsid w:val="000E015F"/>
    <w:rsid w:val="000F7431"/>
    <w:rsid w:val="00103648"/>
    <w:rsid w:val="001102DD"/>
    <w:rsid w:val="001131AE"/>
    <w:rsid w:val="00114C27"/>
    <w:rsid w:val="0019713B"/>
    <w:rsid w:val="001A04A5"/>
    <w:rsid w:val="001A61C0"/>
    <w:rsid w:val="001B4448"/>
    <w:rsid w:val="001C7679"/>
    <w:rsid w:val="001F215C"/>
    <w:rsid w:val="001F74B3"/>
    <w:rsid w:val="00202FEF"/>
    <w:rsid w:val="00203FE5"/>
    <w:rsid w:val="00204583"/>
    <w:rsid w:val="00210423"/>
    <w:rsid w:val="002229BB"/>
    <w:rsid w:val="002249E2"/>
    <w:rsid w:val="00282E36"/>
    <w:rsid w:val="00284578"/>
    <w:rsid w:val="002A59B2"/>
    <w:rsid w:val="002A5D4B"/>
    <w:rsid w:val="002B4D8E"/>
    <w:rsid w:val="002B76D3"/>
    <w:rsid w:val="00324C54"/>
    <w:rsid w:val="00326E6A"/>
    <w:rsid w:val="00334ED8"/>
    <w:rsid w:val="00336E73"/>
    <w:rsid w:val="003460A9"/>
    <w:rsid w:val="00347378"/>
    <w:rsid w:val="003A35D6"/>
    <w:rsid w:val="003A550E"/>
    <w:rsid w:val="003B3923"/>
    <w:rsid w:val="003C7B4F"/>
    <w:rsid w:val="003E77E5"/>
    <w:rsid w:val="003F5598"/>
    <w:rsid w:val="004423F6"/>
    <w:rsid w:val="00463F45"/>
    <w:rsid w:val="00465F89"/>
    <w:rsid w:val="0047116A"/>
    <w:rsid w:val="0047338D"/>
    <w:rsid w:val="004A671E"/>
    <w:rsid w:val="004B1607"/>
    <w:rsid w:val="004F060C"/>
    <w:rsid w:val="00505C49"/>
    <w:rsid w:val="00513811"/>
    <w:rsid w:val="00532AC6"/>
    <w:rsid w:val="00536608"/>
    <w:rsid w:val="00540038"/>
    <w:rsid w:val="005B73EF"/>
    <w:rsid w:val="005D2871"/>
    <w:rsid w:val="005E0858"/>
    <w:rsid w:val="00604328"/>
    <w:rsid w:val="00611DA7"/>
    <w:rsid w:val="00622FF6"/>
    <w:rsid w:val="00634EC7"/>
    <w:rsid w:val="00676795"/>
    <w:rsid w:val="00697878"/>
    <w:rsid w:val="006B0FF0"/>
    <w:rsid w:val="006B2DB9"/>
    <w:rsid w:val="006E1832"/>
    <w:rsid w:val="00715E38"/>
    <w:rsid w:val="00733E32"/>
    <w:rsid w:val="00754053"/>
    <w:rsid w:val="0079577C"/>
    <w:rsid w:val="007A0154"/>
    <w:rsid w:val="007D565C"/>
    <w:rsid w:val="007E5544"/>
    <w:rsid w:val="0081000A"/>
    <w:rsid w:val="008104D0"/>
    <w:rsid w:val="00844E78"/>
    <w:rsid w:val="008801C3"/>
    <w:rsid w:val="008B5DBD"/>
    <w:rsid w:val="008E5E72"/>
    <w:rsid w:val="008F32B9"/>
    <w:rsid w:val="0097659C"/>
    <w:rsid w:val="00997C66"/>
    <w:rsid w:val="009B2A2A"/>
    <w:rsid w:val="009E76C1"/>
    <w:rsid w:val="009F25E7"/>
    <w:rsid w:val="00A20E45"/>
    <w:rsid w:val="00A20F90"/>
    <w:rsid w:val="00A35529"/>
    <w:rsid w:val="00A36532"/>
    <w:rsid w:val="00A902D4"/>
    <w:rsid w:val="00AC4C7D"/>
    <w:rsid w:val="00AE2179"/>
    <w:rsid w:val="00AF0A42"/>
    <w:rsid w:val="00B06AF0"/>
    <w:rsid w:val="00B10C10"/>
    <w:rsid w:val="00B50213"/>
    <w:rsid w:val="00B51084"/>
    <w:rsid w:val="00B52DC7"/>
    <w:rsid w:val="00B926F0"/>
    <w:rsid w:val="00BC65F7"/>
    <w:rsid w:val="00BD474A"/>
    <w:rsid w:val="00BE1074"/>
    <w:rsid w:val="00C078FA"/>
    <w:rsid w:val="00C12AAC"/>
    <w:rsid w:val="00C14F29"/>
    <w:rsid w:val="00C923B2"/>
    <w:rsid w:val="00C94DB1"/>
    <w:rsid w:val="00CC26BE"/>
    <w:rsid w:val="00CC2EED"/>
    <w:rsid w:val="00CC4864"/>
    <w:rsid w:val="00CE4E3D"/>
    <w:rsid w:val="00CE6809"/>
    <w:rsid w:val="00CF05E6"/>
    <w:rsid w:val="00D21E41"/>
    <w:rsid w:val="00D24853"/>
    <w:rsid w:val="00D34E03"/>
    <w:rsid w:val="00D37B96"/>
    <w:rsid w:val="00D51317"/>
    <w:rsid w:val="00D55975"/>
    <w:rsid w:val="00D65823"/>
    <w:rsid w:val="00D97C48"/>
    <w:rsid w:val="00DB518A"/>
    <w:rsid w:val="00DC18F7"/>
    <w:rsid w:val="00DF2B1F"/>
    <w:rsid w:val="00DF7043"/>
    <w:rsid w:val="00E13D98"/>
    <w:rsid w:val="00E22D33"/>
    <w:rsid w:val="00E41D56"/>
    <w:rsid w:val="00E433A0"/>
    <w:rsid w:val="00E53592"/>
    <w:rsid w:val="00E805A5"/>
    <w:rsid w:val="00E95425"/>
    <w:rsid w:val="00EE3E1C"/>
    <w:rsid w:val="00EF4A8C"/>
    <w:rsid w:val="00F07DEF"/>
    <w:rsid w:val="00F12F4C"/>
    <w:rsid w:val="00F267F8"/>
    <w:rsid w:val="00F50674"/>
    <w:rsid w:val="00F84C59"/>
    <w:rsid w:val="00FB0F7C"/>
    <w:rsid w:val="00FB3EFF"/>
    <w:rsid w:val="00FD2713"/>
    <w:rsid w:val="00FD315A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154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7A015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A015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A015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A0154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A015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A0154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A0154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7A0154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7A0154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A0154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284578"/>
    <w:pPr>
      <w:tabs>
        <w:tab w:val="left" w:pos="2160"/>
        <w:tab w:val="right" w:pos="6480"/>
      </w:tabs>
      <w:spacing w:before="240" w:after="40"/>
    </w:pPr>
    <w:rPr>
      <w:sz w:val="22"/>
      <w:szCs w:val="22"/>
    </w:rPr>
  </w:style>
  <w:style w:type="paragraph" w:customStyle="1" w:styleId="Institution">
    <w:name w:val="Institution"/>
    <w:basedOn w:val="Normal"/>
    <w:next w:val="Achievement"/>
    <w:autoRedefine/>
    <w:rsid w:val="007A0154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7A0154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7A015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7A0154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7A0154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7A0154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7A015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7A0154"/>
    <w:pPr>
      <w:ind w:left="720"/>
    </w:pPr>
  </w:style>
  <w:style w:type="paragraph" w:customStyle="1" w:styleId="CityState">
    <w:name w:val="City/State"/>
    <w:basedOn w:val="BodyText"/>
    <w:next w:val="BodyText"/>
    <w:rsid w:val="007A0154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7A0154"/>
  </w:style>
  <w:style w:type="paragraph" w:styleId="Date">
    <w:name w:val="Date"/>
    <w:basedOn w:val="BodyText"/>
    <w:rsid w:val="007A0154"/>
    <w:pPr>
      <w:keepNext/>
    </w:pPr>
  </w:style>
  <w:style w:type="paragraph" w:customStyle="1" w:styleId="DocumentLabel">
    <w:name w:val="Document Label"/>
    <w:basedOn w:val="Normal"/>
    <w:next w:val="Normal"/>
    <w:rsid w:val="007A0154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A0154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A0154"/>
    <w:pPr>
      <w:jc w:val="both"/>
    </w:pPr>
  </w:style>
  <w:style w:type="paragraph" w:styleId="Footer">
    <w:name w:val="footer"/>
    <w:basedOn w:val="HeaderBase"/>
    <w:rsid w:val="007A015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A0154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A0154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7A0154"/>
  </w:style>
  <w:style w:type="character" w:customStyle="1" w:styleId="Lead-inEmphasis">
    <w:name w:val="Lead-in Emphasis"/>
    <w:rsid w:val="007A0154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7A0154"/>
  </w:style>
  <w:style w:type="character" w:styleId="PageNumber">
    <w:name w:val="page number"/>
    <w:rsid w:val="007A0154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A015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7A0154"/>
    <w:rPr>
      <w:b/>
      <w:spacing w:val="0"/>
    </w:rPr>
  </w:style>
  <w:style w:type="character" w:styleId="Hyperlink">
    <w:name w:val="Hyperlink"/>
    <w:basedOn w:val="DefaultParagraphFont"/>
    <w:rsid w:val="003A35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04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154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7A0154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A0154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A015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A0154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A0154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A0154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A0154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7A0154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7A0154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A0154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284578"/>
    <w:pPr>
      <w:tabs>
        <w:tab w:val="left" w:pos="2160"/>
        <w:tab w:val="right" w:pos="6480"/>
      </w:tabs>
      <w:spacing w:before="240" w:after="40"/>
    </w:pPr>
    <w:rPr>
      <w:sz w:val="22"/>
      <w:szCs w:val="22"/>
    </w:rPr>
  </w:style>
  <w:style w:type="paragraph" w:customStyle="1" w:styleId="Institution">
    <w:name w:val="Institution"/>
    <w:basedOn w:val="Normal"/>
    <w:next w:val="Achievement"/>
    <w:autoRedefine/>
    <w:rsid w:val="007A0154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7A0154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7A015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7A0154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7A0154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7A0154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7A015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7A0154"/>
    <w:pPr>
      <w:ind w:left="720"/>
    </w:pPr>
  </w:style>
  <w:style w:type="paragraph" w:customStyle="1" w:styleId="CityState">
    <w:name w:val="City/State"/>
    <w:basedOn w:val="BodyText"/>
    <w:next w:val="BodyText"/>
    <w:rsid w:val="007A0154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7A0154"/>
  </w:style>
  <w:style w:type="paragraph" w:styleId="Date">
    <w:name w:val="Date"/>
    <w:basedOn w:val="BodyText"/>
    <w:rsid w:val="007A0154"/>
    <w:pPr>
      <w:keepNext/>
    </w:pPr>
  </w:style>
  <w:style w:type="paragraph" w:customStyle="1" w:styleId="DocumentLabel">
    <w:name w:val="Document Label"/>
    <w:basedOn w:val="Normal"/>
    <w:next w:val="Normal"/>
    <w:rsid w:val="007A0154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A0154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A0154"/>
    <w:pPr>
      <w:jc w:val="both"/>
    </w:pPr>
  </w:style>
  <w:style w:type="paragraph" w:styleId="Footer">
    <w:name w:val="footer"/>
    <w:basedOn w:val="HeaderBase"/>
    <w:rsid w:val="007A0154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A0154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A0154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7A0154"/>
  </w:style>
  <w:style w:type="character" w:customStyle="1" w:styleId="Lead-inEmphasis">
    <w:name w:val="Lead-in Emphasis"/>
    <w:rsid w:val="007A0154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7A0154"/>
  </w:style>
  <w:style w:type="character" w:styleId="PageNumber">
    <w:name w:val="page number"/>
    <w:rsid w:val="007A0154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A0154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7A0154"/>
    <w:rPr>
      <w:b/>
      <w:spacing w:val="0"/>
    </w:rPr>
  </w:style>
  <w:style w:type="character" w:styleId="Hyperlink">
    <w:name w:val="Hyperlink"/>
    <w:basedOn w:val="DefaultParagraphFont"/>
    <w:rsid w:val="003A35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045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hary.gever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cp:lastPrinted>2010-04-30T13:18:00Z</cp:lastPrinted>
  <dcterms:created xsi:type="dcterms:W3CDTF">2015-01-27T23:44:00Z</dcterms:created>
  <dcterms:modified xsi:type="dcterms:W3CDTF">2015-04-23T17:56:00Z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